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45C34" w14:textId="5C4ECFD8" w:rsidR="00D077E9" w:rsidRDefault="00420754" w:rsidP="00D70D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9CC6DC" wp14:editId="321C4B31">
                <wp:simplePos x="0" y="0"/>
                <wp:positionH relativeFrom="column">
                  <wp:posOffset>-205740</wp:posOffset>
                </wp:positionH>
                <wp:positionV relativeFrom="page">
                  <wp:posOffset>601980</wp:posOffset>
                </wp:positionV>
                <wp:extent cx="3938905" cy="8968740"/>
                <wp:effectExtent l="0" t="0" r="4445" b="381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968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C766A" id="Rectangle 3" o:spid="_x0000_s1026" alt="white rectangle for text on cover" style="position:absolute;margin-left:-16.2pt;margin-top:47.4pt;width:310.15pt;height:706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</w:rPr>
        <w:drawing>
          <wp:anchor distT="0" distB="0" distL="114300" distR="114300" simplePos="0" relativeHeight="251658240" behindDoc="1" locked="0" layoutInCell="1" allowOverlap="1" wp14:anchorId="279BC128" wp14:editId="1A8426D9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833360" cy="67583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3360" cy="675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softHyphen/>
      </w:r>
      <w:r>
        <w:softHyphen/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4912576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522CE7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4A630B" wp14:editId="41D23DFD">
                      <wp:extent cx="3528695" cy="133350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333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1B0221" w14:textId="77777777" w:rsidR="00866781" w:rsidRPr="00866781" w:rsidRDefault="00866781" w:rsidP="00866781">
                                  <w:pPr>
                                    <w:pStyle w:val="Title"/>
                                    <w:rPr>
                                      <w:rFonts w:ascii="Bahnschrift Light" w:eastAsia="Ami R" w:hAnsi="Bahnschrift Light"/>
                                      <w:sz w:val="48"/>
                                      <w:szCs w:val="48"/>
                                    </w:rPr>
                                  </w:pPr>
                                  <w:r w:rsidRPr="00866781">
                                    <w:rPr>
                                      <w:rFonts w:ascii="Bahnschrift Light" w:eastAsia="Ami R" w:hAnsi="Bahnschrift Light"/>
                                      <w:sz w:val="48"/>
                                      <w:szCs w:val="48"/>
                                    </w:rPr>
                                    <w:t>Unit 6 | Assignment -What’s the Weather Like?</w:t>
                                  </w:r>
                                </w:p>
                                <w:p w14:paraId="2321666E" w14:textId="5768A8A7" w:rsidR="00D077E9" w:rsidRPr="00D86945" w:rsidRDefault="00D077E9" w:rsidP="00866781">
                                  <w:pPr>
                                    <w:pStyle w:val="Title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E4A63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" filled="f" stroked="f" strokeweight=".5pt">
                      <v:textbox>
                        <w:txbxContent>
                          <w:p w14:paraId="651B0221" w14:textId="77777777" w:rsidR="00866781" w:rsidRPr="00866781" w:rsidRDefault="00866781" w:rsidP="00866781">
                            <w:pPr>
                              <w:pStyle w:val="Title"/>
                              <w:rPr>
                                <w:rFonts w:ascii="Bahnschrift Light" w:eastAsia="Ami R" w:hAnsi="Bahnschrift Light"/>
                                <w:sz w:val="48"/>
                                <w:szCs w:val="48"/>
                              </w:rPr>
                            </w:pPr>
                            <w:r w:rsidRPr="00866781">
                              <w:rPr>
                                <w:rFonts w:ascii="Bahnschrift Light" w:eastAsia="Ami R" w:hAnsi="Bahnschrift Light"/>
                                <w:sz w:val="48"/>
                                <w:szCs w:val="48"/>
                              </w:rPr>
                              <w:t>Unit 6 | Assignment -What’s the Weather Like?</w:t>
                            </w:r>
                          </w:p>
                          <w:p w14:paraId="2321666E" w14:textId="5768A8A7" w:rsidR="00D077E9" w:rsidRPr="00D86945" w:rsidRDefault="00D077E9" w:rsidP="00866781">
                            <w:pPr>
                              <w:pStyle w:val="Title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191770E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7289D25" wp14:editId="4C217F4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B9CAFB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277D74F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F56DD62" w14:textId="2B8EDB82" w:rsidR="00D077E9" w:rsidRDefault="0088290B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91440" distB="91440" distL="365760" distR="365760" simplePos="0" relativeHeight="251663360" behindDoc="0" locked="0" layoutInCell="1" allowOverlap="1" wp14:anchorId="63FA1F69" wp14:editId="10FC4024">
                      <wp:simplePos x="0" y="0"/>
                      <wp:positionH relativeFrom="margin">
                        <wp:posOffset>53340</wp:posOffset>
                      </wp:positionH>
                      <wp:positionV relativeFrom="margin">
                        <wp:posOffset>495935</wp:posOffset>
                      </wp:positionV>
                      <wp:extent cx="3467735" cy="4069080"/>
                      <wp:effectExtent l="0" t="0" r="0" b="7620"/>
                      <wp:wrapTopAndBottom/>
                      <wp:docPr id="146" name="Rectangl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735" cy="406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8D7DA9" w14:textId="77777777" w:rsidR="00866781" w:rsidRDefault="00866781">
                                  <w:pPr>
                                    <w:pStyle w:val="NoSpacing"/>
                                    <w:jc w:val="center"/>
                                    <w:rPr>
                                      <w:color w:val="024F75" w:themeColor="accent1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24F75" w:themeColor="accent1"/>
                                    </w:rPr>
                                    <w:drawing>
                                      <wp:inline distT="0" distB="0" distL="0" distR="0" wp14:anchorId="7BA63B59" wp14:editId="333FC9BB">
                                        <wp:extent cx="722376" cy="384048"/>
                                        <wp:effectExtent l="0" t="0" r="1905" b="0"/>
                                        <wp:docPr id="147" name="Picture 14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3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duotone>
                                                    <a:schemeClr val="accent1">
                                                      <a:shade val="45000"/>
                                                      <a:satMod val="135000"/>
                                                    </a:schemeClr>
                                                    <a:prstClr val="white"/>
                                                  </a:duotone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2376" cy="3840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941339A" w14:textId="7DFCD7F5" w:rsidR="00866781" w:rsidRPr="00420754" w:rsidRDefault="00866781" w:rsidP="00420754">
                                  <w:pPr>
                                    <w:pStyle w:val="NoSpacing"/>
                                    <w:pBdr>
                                      <w:top w:val="single" w:sz="6" w:space="10" w:color="024F75" w:themeColor="accent1"/>
                                      <w:left w:val="single" w:sz="2" w:space="10" w:color="FFFFFF" w:themeColor="background1"/>
                                      <w:bottom w:val="single" w:sz="6" w:space="10" w:color="024F75" w:themeColor="accent1"/>
                                      <w:right w:val="single" w:sz="2" w:space="10" w:color="FFFFFF" w:themeColor="background1"/>
                                    </w:pBdr>
                                    <w:spacing w:before="240" w:after="240" w:line="259" w:lineRule="auto"/>
                                    <w:jc w:val="center"/>
                                    <w:rPr>
                                      <w:color w:val="024F75" w:themeColor="accen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24F75" w:themeColor="accent1"/>
                                      <w:sz w:val="24"/>
                                      <w:szCs w:val="24"/>
                                    </w:rPr>
                                    <w:t>Observable Trends</w:t>
                                  </w:r>
                                </w:p>
                                <w:p w14:paraId="5565881D" w14:textId="19E36C3C" w:rsidR="00866781" w:rsidRDefault="00866781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color w:val="024F75" w:themeColor="accent1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24F75" w:themeColor="accent1"/>
                                    </w:rPr>
                                    <w:drawing>
                                      <wp:inline distT="0" distB="0" distL="0" distR="0" wp14:anchorId="312AE346" wp14:editId="555DD430">
                                        <wp:extent cx="374904" cy="237744"/>
                                        <wp:effectExtent l="0" t="0" r="635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roco bottom.pn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duotone>
                                                    <a:schemeClr val="accent1">
                                                      <a:shade val="45000"/>
                                                      <a:satMod val="135000"/>
                                                    </a:schemeClr>
                                                    <a:prstClr val="white"/>
                                                  </a:duotone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74904" cy="23774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4BBEE79" w14:textId="4E471349" w:rsidR="00866781" w:rsidRDefault="00866781" w:rsidP="00866781">
                                  <w:pPr>
                                    <w:pStyle w:val="NoSpacing"/>
                                    <w:spacing w:before="240"/>
                                    <w:rPr>
                                      <w:color w:val="024F75" w:themeColor="accent1"/>
                                    </w:rPr>
                                  </w:pPr>
                                  <w:r>
                                    <w:rPr>
                                      <w:color w:val="024F75" w:themeColor="accent1"/>
                                    </w:rPr>
                                    <w:t xml:space="preserve">Trend 1: </w:t>
                                  </w:r>
                                  <w:r w:rsidR="00D575AF">
                                    <w:rPr>
                                      <w:color w:val="024F75" w:themeColor="accent1"/>
                                    </w:rPr>
                                    <w:t>There is a direct correlation to decreased</w:t>
                                  </w:r>
                                  <w:r w:rsidR="003469F7">
                                    <w:rPr>
                                      <w:color w:val="024F75" w:themeColor="accent1"/>
                                    </w:rPr>
                                    <w:t xml:space="preserve"> </w:t>
                                  </w:r>
                                  <w:r w:rsidR="00D575AF">
                                    <w:rPr>
                                      <w:color w:val="024F75" w:themeColor="accent1"/>
                                    </w:rPr>
                                    <w:t>temperature a</w:t>
                                  </w:r>
                                  <w:r w:rsidR="003469F7">
                                    <w:rPr>
                                      <w:color w:val="024F75" w:themeColor="accent1"/>
                                    </w:rPr>
                                    <w:t>s</w:t>
                                  </w:r>
                                  <w:r w:rsidR="00D575AF">
                                    <w:rPr>
                                      <w:color w:val="024F75" w:themeColor="accent1"/>
                                    </w:rPr>
                                    <w:t xml:space="preserve"> latitude</w:t>
                                  </w:r>
                                  <w:r w:rsidR="003469F7">
                                    <w:rPr>
                                      <w:color w:val="024F75" w:themeColor="accent1"/>
                                    </w:rPr>
                                    <w:t xml:space="preserve"> increases, most likely as a result of the sun shining at an angle thereby providing less warming energy</w:t>
                                  </w:r>
                                  <w:r w:rsidR="000A7526">
                                    <w:rPr>
                                      <w:color w:val="024F75" w:themeColor="accent1"/>
                                    </w:rPr>
                                    <w:t>. Therefore, b</w:t>
                                  </w:r>
                                  <w:r w:rsidR="003469F7">
                                    <w:rPr>
                                      <w:color w:val="024F75" w:themeColor="accent1"/>
                                    </w:rPr>
                                    <w:t>ecause the equator is in direct sunlight it is kept warm year-round.</w:t>
                                  </w:r>
                                </w:p>
                                <w:p w14:paraId="0EAB0FD0" w14:textId="6596D474" w:rsidR="00D575AF" w:rsidRDefault="00D575AF" w:rsidP="00866781">
                                  <w:pPr>
                                    <w:pStyle w:val="NoSpacing"/>
                                    <w:spacing w:before="240"/>
                                    <w:rPr>
                                      <w:color w:val="024F75" w:themeColor="accent1"/>
                                    </w:rPr>
                                  </w:pPr>
                                  <w:r>
                                    <w:rPr>
                                      <w:color w:val="024F75" w:themeColor="accent1"/>
                                    </w:rPr>
                                    <w:t xml:space="preserve">Trend 2: </w:t>
                                  </w:r>
                                  <w:r w:rsidR="000A7526">
                                    <w:rPr>
                                      <w:color w:val="024F75" w:themeColor="accent1"/>
                                    </w:rPr>
                                    <w:t xml:space="preserve">There is a slight correlation to the rise in temperature and the </w:t>
                                  </w:r>
                                  <w:r>
                                    <w:rPr>
                                      <w:color w:val="024F75" w:themeColor="accent1"/>
                                    </w:rPr>
                                    <w:t>rise</w:t>
                                  </w:r>
                                  <w:r w:rsidR="000A7526">
                                    <w:rPr>
                                      <w:color w:val="024F75" w:themeColor="accent1"/>
                                    </w:rPr>
                                    <w:t xml:space="preserve"> in</w:t>
                                  </w:r>
                                  <w:r>
                                    <w:rPr>
                                      <w:color w:val="024F75" w:themeColor="accent1"/>
                                    </w:rPr>
                                    <w:t xml:space="preserve"> humidity</w:t>
                                  </w:r>
                                  <w:r w:rsidR="000A7526">
                                    <w:rPr>
                                      <w:color w:val="024F75" w:themeColor="accent1"/>
                                    </w:rPr>
                                    <w:t xml:space="preserve">, this </w:t>
                                  </w:r>
                                  <w:r w:rsidR="00D11358">
                                    <w:rPr>
                                      <w:color w:val="024F75" w:themeColor="accent1"/>
                                    </w:rPr>
                                    <w:t xml:space="preserve">correlation may be because </w:t>
                                  </w:r>
                                  <w:r w:rsidR="000A7526">
                                    <w:rPr>
                                      <w:color w:val="024F75" w:themeColor="accent1"/>
                                    </w:rPr>
                                    <w:t xml:space="preserve">warm air </w:t>
                                  </w:r>
                                  <w:r w:rsidR="00D11358">
                                    <w:rPr>
                                      <w:color w:val="024F75" w:themeColor="accent1"/>
                                    </w:rPr>
                                    <w:t>can hold</w:t>
                                  </w:r>
                                  <w:r w:rsidR="000A7526">
                                    <w:rPr>
                                      <w:color w:val="024F75" w:themeColor="accent1"/>
                                    </w:rPr>
                                    <w:t xml:space="preserve"> more moisture than cold air.</w:t>
                                  </w:r>
                                </w:p>
                                <w:p w14:paraId="5A88CC71" w14:textId="10BE9404" w:rsidR="00D575AF" w:rsidRDefault="00D575AF" w:rsidP="00866781">
                                  <w:pPr>
                                    <w:pStyle w:val="NoSpacing"/>
                                    <w:spacing w:before="240"/>
                                    <w:rPr>
                                      <w:color w:val="024F75" w:themeColor="accent1"/>
                                    </w:rPr>
                                  </w:pPr>
                                  <w:r>
                                    <w:rPr>
                                      <w:color w:val="024F75" w:themeColor="accent1"/>
                                    </w:rPr>
                                    <w:t xml:space="preserve">Trend3: </w:t>
                                  </w:r>
                                  <w:r w:rsidR="00D11358">
                                    <w:rPr>
                                      <w:color w:val="024F75" w:themeColor="accent1"/>
                                    </w:rPr>
                                    <w:t>Wind speed did not seem to be influenced much by Latitude, it would have been interesting to see if maybe time of day or season play a larger role.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FA1F69" id="Rectangle 146" o:spid="_x0000_s1027" style="position:absolute;margin-left:4.2pt;margin-top:39.05pt;width:273.05pt;height:320.4pt;z-index:251663360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" filled="f" stroked="f" strokeweight="2pt">
                      <v:textbox inset="10.8pt,0,10.8pt,0">
                        <w:txbxContent>
                          <w:p w14:paraId="458D7DA9" w14:textId="77777777" w:rsidR="00866781" w:rsidRDefault="00866781">
                            <w:pPr>
                              <w:pStyle w:val="NoSpacing"/>
                              <w:jc w:val="center"/>
                              <w:rPr>
                                <w:color w:val="024F75" w:themeColor="accent1"/>
                              </w:rPr>
                            </w:pPr>
                            <w:r>
                              <w:rPr>
                                <w:noProof/>
                                <w:color w:val="024F75" w:themeColor="accent1"/>
                              </w:rPr>
                              <w:drawing>
                                <wp:inline distT="0" distB="0" distL="0" distR="0" wp14:anchorId="7BA63B59" wp14:editId="333FC9BB">
                                  <wp:extent cx="722376" cy="384048"/>
                                  <wp:effectExtent l="0" t="0" r="1905" b="0"/>
                                  <wp:docPr id="147" name="Picture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2376" cy="384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41339A" w14:textId="7DFCD7F5" w:rsidR="00866781" w:rsidRPr="00420754" w:rsidRDefault="00866781" w:rsidP="00420754">
                            <w:pPr>
                              <w:pStyle w:val="NoSpacing"/>
                              <w:pBdr>
                                <w:top w:val="single" w:sz="6" w:space="10" w:color="024F75" w:themeColor="accent1"/>
                                <w:left w:val="single" w:sz="2" w:space="10" w:color="FFFFFF" w:themeColor="background1"/>
                                <w:bottom w:val="single" w:sz="6" w:space="10" w:color="024F75" w:themeColor="accent1"/>
                                <w:right w:val="single" w:sz="2" w:space="10" w:color="FFFFFF" w:themeColor="background1"/>
                              </w:pBdr>
                              <w:spacing w:before="240" w:after="240" w:line="259" w:lineRule="auto"/>
                              <w:jc w:val="center"/>
                              <w:rPr>
                                <w:color w:val="024F7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24F75" w:themeColor="accent1"/>
                                <w:sz w:val="24"/>
                                <w:szCs w:val="24"/>
                              </w:rPr>
                              <w:t>Observable Trends</w:t>
                            </w:r>
                          </w:p>
                          <w:p w14:paraId="5565881D" w14:textId="19E36C3C" w:rsidR="00866781" w:rsidRDefault="00866781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color w:val="024F75" w:themeColor="accent1"/>
                              </w:rPr>
                            </w:pPr>
                            <w:r>
                              <w:rPr>
                                <w:noProof/>
                                <w:color w:val="024F75" w:themeColor="accent1"/>
                              </w:rPr>
                              <w:drawing>
                                <wp:inline distT="0" distB="0" distL="0" distR="0" wp14:anchorId="312AE346" wp14:editId="555DD430">
                                  <wp:extent cx="374904" cy="237744"/>
                                  <wp:effectExtent l="0" t="0" r="635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oco bottom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904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BBEE79" w14:textId="4E471349" w:rsidR="00866781" w:rsidRDefault="00866781" w:rsidP="00866781">
                            <w:pPr>
                              <w:pStyle w:val="NoSpacing"/>
                              <w:spacing w:before="240"/>
                              <w:rPr>
                                <w:color w:val="024F75" w:themeColor="accent1"/>
                              </w:rPr>
                            </w:pPr>
                            <w:r>
                              <w:rPr>
                                <w:color w:val="024F75" w:themeColor="accent1"/>
                              </w:rPr>
                              <w:t xml:space="preserve">Trend 1: </w:t>
                            </w:r>
                            <w:r w:rsidR="00D575AF">
                              <w:rPr>
                                <w:color w:val="024F75" w:themeColor="accent1"/>
                              </w:rPr>
                              <w:t>There is a direct correlation to decreased</w:t>
                            </w:r>
                            <w:r w:rsidR="003469F7">
                              <w:rPr>
                                <w:color w:val="024F75" w:themeColor="accent1"/>
                              </w:rPr>
                              <w:t xml:space="preserve"> </w:t>
                            </w:r>
                            <w:r w:rsidR="00D575AF">
                              <w:rPr>
                                <w:color w:val="024F75" w:themeColor="accent1"/>
                              </w:rPr>
                              <w:t>temperature a</w:t>
                            </w:r>
                            <w:r w:rsidR="003469F7">
                              <w:rPr>
                                <w:color w:val="024F75" w:themeColor="accent1"/>
                              </w:rPr>
                              <w:t>s</w:t>
                            </w:r>
                            <w:r w:rsidR="00D575AF">
                              <w:rPr>
                                <w:color w:val="024F75" w:themeColor="accent1"/>
                              </w:rPr>
                              <w:t xml:space="preserve"> latitude</w:t>
                            </w:r>
                            <w:r w:rsidR="003469F7">
                              <w:rPr>
                                <w:color w:val="024F75" w:themeColor="accent1"/>
                              </w:rPr>
                              <w:t xml:space="preserve"> increases, most likely as a result of the sun shining at an angle thereby providing less warming energy</w:t>
                            </w:r>
                            <w:r w:rsidR="000A7526">
                              <w:rPr>
                                <w:color w:val="024F75" w:themeColor="accent1"/>
                              </w:rPr>
                              <w:t>. Therefore, b</w:t>
                            </w:r>
                            <w:r w:rsidR="003469F7">
                              <w:rPr>
                                <w:color w:val="024F75" w:themeColor="accent1"/>
                              </w:rPr>
                              <w:t>ecause the equator is in direct sunlight it is kept warm year-round.</w:t>
                            </w:r>
                          </w:p>
                          <w:p w14:paraId="0EAB0FD0" w14:textId="6596D474" w:rsidR="00D575AF" w:rsidRDefault="00D575AF" w:rsidP="00866781">
                            <w:pPr>
                              <w:pStyle w:val="NoSpacing"/>
                              <w:spacing w:before="240"/>
                              <w:rPr>
                                <w:color w:val="024F75" w:themeColor="accent1"/>
                              </w:rPr>
                            </w:pPr>
                            <w:r>
                              <w:rPr>
                                <w:color w:val="024F75" w:themeColor="accent1"/>
                              </w:rPr>
                              <w:t xml:space="preserve">Trend 2: </w:t>
                            </w:r>
                            <w:r w:rsidR="000A7526">
                              <w:rPr>
                                <w:color w:val="024F75" w:themeColor="accent1"/>
                              </w:rPr>
                              <w:t xml:space="preserve">There is a slight correlation to the rise in temperature and the </w:t>
                            </w:r>
                            <w:r>
                              <w:rPr>
                                <w:color w:val="024F75" w:themeColor="accent1"/>
                              </w:rPr>
                              <w:t>rise</w:t>
                            </w:r>
                            <w:r w:rsidR="000A7526">
                              <w:rPr>
                                <w:color w:val="024F75" w:themeColor="accent1"/>
                              </w:rPr>
                              <w:t xml:space="preserve"> in</w:t>
                            </w:r>
                            <w:r>
                              <w:rPr>
                                <w:color w:val="024F75" w:themeColor="accent1"/>
                              </w:rPr>
                              <w:t xml:space="preserve"> humidity</w:t>
                            </w:r>
                            <w:r w:rsidR="000A7526">
                              <w:rPr>
                                <w:color w:val="024F75" w:themeColor="accent1"/>
                              </w:rPr>
                              <w:t xml:space="preserve">, this </w:t>
                            </w:r>
                            <w:r w:rsidR="00D11358">
                              <w:rPr>
                                <w:color w:val="024F75" w:themeColor="accent1"/>
                              </w:rPr>
                              <w:t xml:space="preserve">correlation may be because </w:t>
                            </w:r>
                            <w:r w:rsidR="000A7526">
                              <w:rPr>
                                <w:color w:val="024F75" w:themeColor="accent1"/>
                              </w:rPr>
                              <w:t xml:space="preserve">warm air </w:t>
                            </w:r>
                            <w:r w:rsidR="00D11358">
                              <w:rPr>
                                <w:color w:val="024F75" w:themeColor="accent1"/>
                              </w:rPr>
                              <w:t>can hold</w:t>
                            </w:r>
                            <w:r w:rsidR="000A7526">
                              <w:rPr>
                                <w:color w:val="024F75" w:themeColor="accent1"/>
                              </w:rPr>
                              <w:t xml:space="preserve"> more moisture than cold air.</w:t>
                            </w:r>
                          </w:p>
                          <w:p w14:paraId="5A88CC71" w14:textId="10BE9404" w:rsidR="00D575AF" w:rsidRDefault="00D575AF" w:rsidP="00866781">
                            <w:pPr>
                              <w:pStyle w:val="NoSpacing"/>
                              <w:spacing w:before="240"/>
                              <w:rPr>
                                <w:color w:val="024F75" w:themeColor="accent1"/>
                              </w:rPr>
                            </w:pPr>
                            <w:r>
                              <w:rPr>
                                <w:color w:val="024F75" w:themeColor="accent1"/>
                              </w:rPr>
                              <w:t xml:space="preserve">Trend3: </w:t>
                            </w:r>
                            <w:r w:rsidR="00D11358">
                              <w:rPr>
                                <w:color w:val="024F75" w:themeColor="accent1"/>
                              </w:rPr>
                              <w:t>Wind speed did not seem to be influenced much by Latitude, it would have been interesting to see if maybe time of day or season play a larger role.</w:t>
                            </w:r>
                          </w:p>
                        </w:txbxContent>
                      </v:textbox>
                      <w10:wrap type="topAndBottom" anchorx="margin" anchory="margin"/>
                    </v:rect>
                  </w:pict>
                </mc:Fallback>
              </mc:AlternateContent>
            </w:r>
          </w:p>
        </w:tc>
      </w:tr>
      <w:tr w:rsidR="00D077E9" w14:paraId="5B1B383D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8CD17165F1CA4923B944BC0EA910756F"/>
              </w:placeholder>
              <w15:appearance w15:val="hidden"/>
            </w:sdtPr>
            <w:sdtEndPr/>
            <w:sdtContent>
              <w:p w14:paraId="5EB548B1" w14:textId="77777777" w:rsidR="00420754" w:rsidRDefault="00420754" w:rsidP="00D077E9"/>
              <w:p w14:paraId="5A8BE251" w14:textId="28A50B75" w:rsidR="00D077E9" w:rsidRDefault="00866781" w:rsidP="00D077E9">
                <w:bookmarkStart w:id="0" w:name="_GoBack"/>
                <w:bookmarkEnd w:id="0"/>
                <w:r>
                  <w:rPr>
                    <w:rStyle w:val="SubtitleChar"/>
                    <w:b w:val="0"/>
                  </w:rPr>
                  <w:t>aNALYSIS</w:t>
                </w:r>
              </w:p>
            </w:sdtContent>
          </w:sdt>
          <w:p w14:paraId="4376177D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C1D1479" wp14:editId="42A73096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DECA52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46FFCFD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774942E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099C089" w14:textId="2EB6FA3E" w:rsidR="00D077E9" w:rsidRDefault="0050259C" w:rsidP="00D077E9">
            <w:sdt>
              <w:sdtPr>
                <w:id w:val="-1740469667"/>
                <w:placeholder>
                  <w:docPart w:val="0A407F4B1D574ABE91F025D66AE5C6B8"/>
                </w:placeholder>
                <w15:appearance w15:val="hidden"/>
              </w:sdtPr>
              <w:sdtEndPr/>
              <w:sdtContent>
                <w:r w:rsidR="00866781">
                  <w:t>WEATHER_PY</w:t>
                </w:r>
              </w:sdtContent>
            </w:sdt>
          </w:p>
          <w:p w14:paraId="357C2F65" w14:textId="2D1EC7D2" w:rsidR="00D077E9" w:rsidRDefault="00866781" w:rsidP="00D077E9">
            <w:r>
              <w:t>By: Valentina Delia</w:t>
            </w:r>
          </w:p>
          <w:p w14:paraId="7833178B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53C39A60" w14:textId="77777777" w:rsidR="0088290B" w:rsidRDefault="0088290B" w:rsidP="00D11358">
      <w:pPr>
        <w:spacing w:after="200"/>
      </w:pPr>
    </w:p>
    <w:p w14:paraId="57CE7CEF" w14:textId="26E12E02" w:rsidR="0087605E" w:rsidRPr="00D70D02" w:rsidRDefault="00D077E9" w:rsidP="00D11358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E9416C" wp14:editId="7E83A850">
                <wp:simplePos x="0" y="0"/>
                <wp:positionH relativeFrom="page">
                  <wp:align>right</wp:align>
                </wp:positionH>
                <wp:positionV relativeFrom="page">
                  <wp:posOffset>6667500</wp:posOffset>
                </wp:positionV>
                <wp:extent cx="7787640" cy="3374390"/>
                <wp:effectExtent l="0" t="0" r="381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7640" cy="33743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ACD84B" id="Rectangle 2" o:spid="_x0000_s1026" alt="colored rectangle" style="position:absolute;margin-left:562pt;margin-top:525pt;width:613.2pt;height:265.7pt;z-index:-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" fillcolor="#002060" stroked="f" strokeweight="2pt">
                <w10:wrap anchorx="page" anchory="page"/>
              </v:rect>
            </w:pict>
          </mc:Fallback>
        </mc:AlternateContent>
      </w:r>
    </w:p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2719E" w14:textId="77777777" w:rsidR="0050259C" w:rsidRDefault="0050259C">
      <w:r>
        <w:separator/>
      </w:r>
    </w:p>
    <w:p w14:paraId="224D96F0" w14:textId="77777777" w:rsidR="0050259C" w:rsidRDefault="0050259C"/>
  </w:endnote>
  <w:endnote w:type="continuationSeparator" w:id="0">
    <w:p w14:paraId="5798DDD5" w14:textId="77777777" w:rsidR="0050259C" w:rsidRDefault="0050259C">
      <w:r>
        <w:continuationSeparator/>
      </w:r>
    </w:p>
    <w:p w14:paraId="1E831018" w14:textId="77777777" w:rsidR="0050259C" w:rsidRDefault="005025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mi R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A6307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6605B2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C3C96" w14:textId="77777777" w:rsidR="0050259C" w:rsidRDefault="0050259C">
      <w:r>
        <w:separator/>
      </w:r>
    </w:p>
    <w:p w14:paraId="72ECF578" w14:textId="77777777" w:rsidR="0050259C" w:rsidRDefault="0050259C"/>
  </w:footnote>
  <w:footnote w:type="continuationSeparator" w:id="0">
    <w:p w14:paraId="05F8174E" w14:textId="77777777" w:rsidR="0050259C" w:rsidRDefault="0050259C">
      <w:r>
        <w:continuationSeparator/>
      </w:r>
    </w:p>
    <w:p w14:paraId="19A2D106" w14:textId="77777777" w:rsidR="0050259C" w:rsidRDefault="005025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40382775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1122592" w14:textId="77777777" w:rsidR="00D077E9" w:rsidRDefault="00D077E9">
          <w:pPr>
            <w:pStyle w:val="Header"/>
          </w:pPr>
        </w:p>
      </w:tc>
    </w:tr>
  </w:tbl>
  <w:p w14:paraId="454E900A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81"/>
    <w:rsid w:val="0002482E"/>
    <w:rsid w:val="00050324"/>
    <w:rsid w:val="000A0150"/>
    <w:rsid w:val="000A7526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469F7"/>
    <w:rsid w:val="00366C7E"/>
    <w:rsid w:val="00384EA3"/>
    <w:rsid w:val="003A39A1"/>
    <w:rsid w:val="003C2191"/>
    <w:rsid w:val="003D3863"/>
    <w:rsid w:val="004110DE"/>
    <w:rsid w:val="00420754"/>
    <w:rsid w:val="0044085A"/>
    <w:rsid w:val="004B21A5"/>
    <w:rsid w:val="0050259C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66781"/>
    <w:rsid w:val="0087605E"/>
    <w:rsid w:val="0088290B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11358"/>
    <w:rsid w:val="00D42CB7"/>
    <w:rsid w:val="00D5413D"/>
    <w:rsid w:val="00D570A9"/>
    <w:rsid w:val="00D575AF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B78D"/>
  <w15:docId w15:val="{5E35A673-E07E-41F5-8DB4-4E60A46F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NoSpacing">
    <w:name w:val="No Spacing"/>
    <w:link w:val="NoSpacingChar"/>
    <w:uiPriority w:val="1"/>
    <w:qFormat/>
    <w:rsid w:val="00866781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66781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nad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D17165F1CA4923B944BC0EA9107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D3903-7466-492A-A4A3-4ADB15703F05}"/>
      </w:docPartPr>
      <w:docPartBody>
        <w:p w:rsidR="00000000" w:rsidRDefault="00E27C73">
          <w:pPr>
            <w:pStyle w:val="8CD17165F1CA4923B944BC0EA910756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July 20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0A407F4B1D574ABE91F025D66AE5C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17D66-CF8F-4ADF-8673-A50088AA5AC1}"/>
      </w:docPartPr>
      <w:docPartBody>
        <w:p w:rsidR="00000000" w:rsidRDefault="00E27C73">
          <w:pPr>
            <w:pStyle w:val="0A407F4B1D574ABE91F025D66AE5C6B8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mi R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73"/>
    <w:rsid w:val="00E2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8CD17165F1CA4923B944BC0EA910756F">
    <w:name w:val="8CD17165F1CA4923B944BC0EA910756F"/>
  </w:style>
  <w:style w:type="paragraph" w:customStyle="1" w:styleId="0A407F4B1D574ABE91F025D66AE5C6B8">
    <w:name w:val="0A407F4B1D574ABE91F025D66AE5C6B8"/>
  </w:style>
  <w:style w:type="paragraph" w:customStyle="1" w:styleId="08B45A2A13874746BE719FF4FC3D5956">
    <w:name w:val="08B45A2A13874746BE719FF4FC3D5956"/>
  </w:style>
  <w:style w:type="paragraph" w:customStyle="1" w:styleId="1BD9A977E1C142C88E6092F69DB671E1">
    <w:name w:val="1BD9A977E1C142C88E6092F69DB671E1"/>
  </w:style>
  <w:style w:type="paragraph" w:customStyle="1" w:styleId="7067B416A42F4474BB218D28B3302566">
    <w:name w:val="7067B416A42F4474BB218D28B3302566"/>
  </w:style>
  <w:style w:type="paragraph" w:customStyle="1" w:styleId="EEE9DE400DAB42A0A2F0963AAD4B05F0">
    <w:name w:val="EEE9DE400DAB42A0A2F0963AAD4B05F0"/>
  </w:style>
  <w:style w:type="paragraph" w:customStyle="1" w:styleId="6D03EB73208F4DA78D25D4D5A37B95A6">
    <w:name w:val="6D03EB73208F4DA78D25D4D5A37B95A6"/>
  </w:style>
  <w:style w:type="paragraph" w:customStyle="1" w:styleId="AC720DF4F99E4DA79A9DAE71BE106C89">
    <w:name w:val="AC720DF4F99E4DA79A9DAE71BE106C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59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tina delia</dc:creator>
  <cp:keywords/>
  <cp:lastModifiedBy>tina delia</cp:lastModifiedBy>
  <cp:revision>2</cp:revision>
  <cp:lastPrinted>2006-08-01T17:47:00Z</cp:lastPrinted>
  <dcterms:created xsi:type="dcterms:W3CDTF">2019-07-21T02:14:00Z</dcterms:created>
  <dcterms:modified xsi:type="dcterms:W3CDTF">2019-07-21T03:13:00Z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